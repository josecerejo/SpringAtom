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6D" w:rsidRDefault="004B68BD" w:rsidP="004B68BD">
      <w:pPr>
        <w:pStyle w:val="Title"/>
        <w:jc w:val="center"/>
      </w:pPr>
      <w:r>
        <w:t>SpringAtom – Reference Document</w:t>
      </w:r>
    </w:p>
    <w:p w:rsidR="004B68BD" w:rsidRDefault="004B68BD" w:rsidP="004B68BD">
      <w:pPr>
        <w:pStyle w:val="Heading1"/>
      </w:pPr>
      <w:r>
        <w:t>Koncept</w:t>
      </w:r>
    </w:p>
    <w:p w:rsidR="004B68BD" w:rsidRDefault="004B68BD" w:rsidP="004B68BD">
      <w:r>
        <w:tab/>
        <w:t xml:space="preserve">Aplikacja </w:t>
      </w:r>
      <w:r>
        <w:rPr>
          <w:b/>
        </w:rPr>
        <w:t>SpringAtom</w:t>
      </w:r>
      <w:r w:rsidR="00FC64C4">
        <w:rPr>
          <w:rStyle w:val="FootnoteReference"/>
          <w:b/>
        </w:rPr>
        <w:footnoteReference w:id="1"/>
      </w:r>
      <w:r>
        <w:rPr>
          <w:b/>
        </w:rPr>
        <w:t xml:space="preserve"> </w:t>
      </w:r>
      <w:r w:rsidR="00FC64C4">
        <w:t xml:space="preserve">jest rozszerzeniem aplikacji </w:t>
      </w:r>
      <w:r w:rsidR="00FC64C4">
        <w:rPr>
          <w:b/>
        </w:rPr>
        <w:t>AgatomProject</w:t>
      </w:r>
      <w:r w:rsidR="00FC64C4">
        <w:rPr>
          <w:rStyle w:val="FootnoteReference"/>
          <w:b/>
        </w:rPr>
        <w:footnoteReference w:id="2"/>
      </w:r>
      <w:r w:rsidR="00FC64C4">
        <w:rPr>
          <w:b/>
        </w:rPr>
        <w:t xml:space="preserve">, </w:t>
      </w:r>
      <w:r w:rsidR="00FC64C4">
        <w:t xml:space="preserve">której głównym zamysłem było dostarczenie programu wspierającego zarządzania terminarzem wizyt w warsztacie </w:t>
      </w:r>
      <w:r w:rsidR="006C3032">
        <w:t>samochodowym</w:t>
      </w:r>
      <w:r w:rsidR="00FC64C4">
        <w:t xml:space="preserve">. Z tego powodu aplikacja posiadała następującą </w:t>
      </w:r>
      <w:r w:rsidR="006C3032">
        <w:t>funkcjonalność</w:t>
      </w:r>
      <w:r w:rsidR="00FC64C4">
        <w:t>:</w:t>
      </w:r>
    </w:p>
    <w:p w:rsidR="00CF3E5B" w:rsidRDefault="00CF3E5B" w:rsidP="004B68BD"/>
    <w:p w:rsidR="005356FD" w:rsidRDefault="005356FD" w:rsidP="00624BEE">
      <w:pPr>
        <w:pStyle w:val="ListParagraph"/>
        <w:numPr>
          <w:ilvl w:val="0"/>
          <w:numId w:val="2"/>
        </w:numPr>
      </w:pPr>
      <w:r>
        <w:t xml:space="preserve">Skoncentrowanie się na obiekcie samochodu, jako głównym elemencie logiki biznesowej – </w:t>
      </w:r>
      <w:r>
        <w:rPr>
          <w:i/>
        </w:rPr>
        <w:t>samochód posiada właściciela, nie na odwrót</w:t>
      </w:r>
    </w:p>
    <w:p w:rsidR="005356FD" w:rsidRDefault="005356FD" w:rsidP="00624BEE">
      <w:pPr>
        <w:pStyle w:val="ListParagraph"/>
        <w:numPr>
          <w:ilvl w:val="0"/>
          <w:numId w:val="2"/>
        </w:numPr>
      </w:pPr>
      <w:r>
        <w:t>Zarządzania bazą wizyt</w:t>
      </w:r>
    </w:p>
    <w:p w:rsidR="005356FD" w:rsidRDefault="005356FD" w:rsidP="00624BEE">
      <w:pPr>
        <w:pStyle w:val="ListParagraph"/>
        <w:numPr>
          <w:ilvl w:val="0"/>
          <w:numId w:val="2"/>
        </w:numPr>
      </w:pPr>
      <w:r>
        <w:t>Zarządzania bazą klientów firmy, dla których umawiano wizyty</w:t>
      </w:r>
    </w:p>
    <w:p w:rsidR="005356FD" w:rsidRDefault="005356FD" w:rsidP="00FC64C4">
      <w:pPr>
        <w:pStyle w:val="ListParagraph"/>
        <w:numPr>
          <w:ilvl w:val="0"/>
          <w:numId w:val="2"/>
        </w:numPr>
      </w:pPr>
      <w:r>
        <w:t>Wsparcie dla historii wizyt konkretnego klienta lub konkretnego samochodu</w:t>
      </w:r>
    </w:p>
    <w:p w:rsidR="00FE3F2B" w:rsidRDefault="00FE3F2B" w:rsidP="00FC64C4">
      <w:pPr>
        <w:pStyle w:val="ListParagraph"/>
        <w:numPr>
          <w:ilvl w:val="0"/>
          <w:numId w:val="2"/>
        </w:numPr>
      </w:pPr>
      <w:r>
        <w:t>Kontrolę wiarygodności klientów</w:t>
      </w:r>
    </w:p>
    <w:p w:rsidR="00CF3E5B" w:rsidRDefault="00CF3E5B" w:rsidP="00CF3E5B"/>
    <w:p w:rsidR="00FE3F2B" w:rsidRDefault="00FE3F2B" w:rsidP="00FE3F2B">
      <w:r>
        <w:t xml:space="preserve">Całość została zaimplementowana w języku C++ przy wsparciu biblioteki Qt (zarówno logika oraz widok), a do warstwy danych posłużyła relacyjna baza danych MySQL. </w:t>
      </w:r>
    </w:p>
    <w:p w:rsidR="00FE3F2B" w:rsidRDefault="00FE3F2B" w:rsidP="00FE3F2B">
      <w:r>
        <w:tab/>
        <w:t xml:space="preserve">Mimo potocznego faktu – program działa – istnieje w nim wiele aspektów, które zostały oprogramowane w sposób niepoprawny, bądź mało wydajny. Przytoczyć można chociażby architekturę aplikacji – </w:t>
      </w:r>
      <w:r w:rsidR="006C3032">
        <w:rPr>
          <w:b/>
        </w:rPr>
        <w:t>desktop</w:t>
      </w:r>
      <w:r w:rsidR="006C3032">
        <w:t>, co</w:t>
      </w:r>
      <w:r>
        <w:t xml:space="preserve"> skutecznie uniemożliwia jej użycie na skalę szerzą niż wewnątrz firmy. To, a także wiele innych problemów, wynikających z konstrukcji oraz implementacji poszczególnych modułów, przyczyniło się bezpośrednio do idei </w:t>
      </w:r>
      <w:r>
        <w:rPr>
          <w:b/>
        </w:rPr>
        <w:t>SpringAtom</w:t>
      </w:r>
      <w:r>
        <w:t>.</w:t>
      </w:r>
    </w:p>
    <w:p w:rsidR="00FE3F2B" w:rsidRDefault="00FE3F2B" w:rsidP="00FE3F2B">
      <w:pPr>
        <w:pStyle w:val="Heading1"/>
      </w:pPr>
      <w:r>
        <w:t>SpringAtom</w:t>
      </w:r>
    </w:p>
    <w:p w:rsidR="00FE3F2B" w:rsidRDefault="00FE3F2B" w:rsidP="00FE3F2B">
      <w:r>
        <w:tab/>
      </w:r>
      <w:r>
        <w:rPr>
          <w:b/>
        </w:rPr>
        <w:t>SpringAtom</w:t>
      </w:r>
      <w:r>
        <w:t xml:space="preserve"> ma być aplikacją dającą tę samą funkcjonalność, jaką oferował </w:t>
      </w:r>
      <w:r>
        <w:rPr>
          <w:b/>
        </w:rPr>
        <w:t>AgatomProject</w:t>
      </w:r>
      <w:r>
        <w:t>, ale zaserwowaną w odsłonie, umoż</w:t>
      </w:r>
      <w:r w:rsidR="00AF2C21">
        <w:t xml:space="preserve">liwiającą użytkowania </w:t>
      </w:r>
      <w:r w:rsidR="006C3032">
        <w:t>programu, jako</w:t>
      </w:r>
      <w:r w:rsidR="00AF2C21">
        <w:t xml:space="preserve"> aplikacji webowej.</w:t>
      </w:r>
    </w:p>
    <w:p w:rsidR="00AF2C21" w:rsidRDefault="00DD3CEF" w:rsidP="00AF2C21">
      <w:pPr>
        <w:pStyle w:val="Heading2"/>
      </w:pPr>
      <w:r>
        <w:t>Funkcjonalność</w:t>
      </w:r>
    </w:p>
    <w:p w:rsidR="00AF2C21" w:rsidRDefault="00AF2C21" w:rsidP="00AF2C21">
      <w:pPr>
        <w:pStyle w:val="ListParagraph"/>
        <w:numPr>
          <w:ilvl w:val="0"/>
          <w:numId w:val="4"/>
        </w:numPr>
      </w:pPr>
      <w:r>
        <w:t>Samochód elementem nadrzędnym</w:t>
      </w:r>
    </w:p>
    <w:p w:rsidR="00AF2C21" w:rsidRDefault="00AF2C21" w:rsidP="00AF2C21">
      <w:pPr>
        <w:pStyle w:val="ListParagraph"/>
        <w:numPr>
          <w:ilvl w:val="1"/>
          <w:numId w:val="4"/>
        </w:numPr>
      </w:pPr>
      <w:r>
        <w:t>Wersjonowanie obiektów typu samochód, co daje możliwość śledzenia historii własności danej jednostki oraz pozwala na tworzenie wizyt przypisanych do konkretnej rewizji, a tym samym do klienta, który w danym momencie był właścicielem</w:t>
      </w:r>
    </w:p>
    <w:p w:rsidR="00AF2C21" w:rsidRDefault="00AF2C21" w:rsidP="00AF2C21">
      <w:pPr>
        <w:pStyle w:val="ListParagraph"/>
        <w:numPr>
          <w:ilvl w:val="1"/>
          <w:numId w:val="4"/>
        </w:numPr>
      </w:pPr>
      <w:r>
        <w:t>Tworzenie spotkań przypisanych do samochodu, a nie do klienta</w:t>
      </w:r>
    </w:p>
    <w:p w:rsidR="00AF2C21" w:rsidRDefault="006C3032" w:rsidP="00AF2C21">
      <w:pPr>
        <w:pStyle w:val="ListParagraph"/>
        <w:numPr>
          <w:ilvl w:val="0"/>
          <w:numId w:val="4"/>
        </w:numPr>
      </w:pPr>
      <w:r>
        <w:t>Spotkanie, jako</w:t>
      </w:r>
      <w:r w:rsidR="00AF2C21">
        <w:t xml:space="preserve"> obiekt posiadający wiele zadań</w:t>
      </w:r>
    </w:p>
    <w:p w:rsidR="00AF2C21" w:rsidRDefault="00AF2C21" w:rsidP="00AF2C21">
      <w:pPr>
        <w:pStyle w:val="ListParagraph"/>
        <w:numPr>
          <w:ilvl w:val="1"/>
          <w:numId w:val="4"/>
        </w:numPr>
      </w:pPr>
      <w:r>
        <w:t xml:space="preserve">Zadania </w:t>
      </w:r>
      <w:r w:rsidR="006C3032">
        <w:t>opisują, co</w:t>
      </w:r>
      <w:r>
        <w:t xml:space="preserve"> zostało wykonane przy konkretnej wizycie</w:t>
      </w:r>
    </w:p>
    <w:p w:rsidR="00AF2C21" w:rsidRDefault="00AF2C21" w:rsidP="00AF2C21">
      <w:pPr>
        <w:pStyle w:val="ListParagraph"/>
        <w:numPr>
          <w:ilvl w:val="1"/>
          <w:numId w:val="4"/>
        </w:numPr>
      </w:pPr>
      <w:r>
        <w:t>Spotkania przypisane jest do konkretnej rewizji samochodu</w:t>
      </w:r>
    </w:p>
    <w:p w:rsidR="00AF2C21" w:rsidRDefault="00AF2C21" w:rsidP="00AF2C21">
      <w:pPr>
        <w:pStyle w:val="ListParagraph"/>
        <w:numPr>
          <w:ilvl w:val="1"/>
          <w:numId w:val="4"/>
        </w:numPr>
      </w:pPr>
      <w:r>
        <w:t>Spotkania powiązane jest z dwoma mechanikami, niekoniecznie tymi samymi</w:t>
      </w:r>
    </w:p>
    <w:p w:rsidR="00AF2C21" w:rsidRDefault="00AF2C21" w:rsidP="00AF2C21">
      <w:pPr>
        <w:pStyle w:val="ListParagraph"/>
        <w:numPr>
          <w:ilvl w:val="2"/>
          <w:numId w:val="4"/>
        </w:numPr>
      </w:pPr>
      <w:r>
        <w:t xml:space="preserve">Pierwszy </w:t>
      </w:r>
      <w:r w:rsidR="006C3032">
        <w:t>wskazują</w:t>
      </w:r>
      <w:r>
        <w:t xml:space="preserve"> na osobę, która umówiła dane spotkania</w:t>
      </w:r>
    </w:p>
    <w:p w:rsidR="00DD3CEF" w:rsidRDefault="00AF2C21" w:rsidP="00B7177E">
      <w:pPr>
        <w:pStyle w:val="ListParagraph"/>
        <w:numPr>
          <w:ilvl w:val="2"/>
          <w:numId w:val="4"/>
        </w:numPr>
      </w:pPr>
      <w:r>
        <w:t>Drugi wskazuję na osobę, które została oddelegowana, przyjęła dane zlecenie do realizacji</w:t>
      </w:r>
    </w:p>
    <w:p w:rsidR="00AF2C21" w:rsidRDefault="00AF2C21" w:rsidP="00AF2C21">
      <w:pPr>
        <w:pStyle w:val="ListParagraph"/>
        <w:numPr>
          <w:ilvl w:val="0"/>
          <w:numId w:val="4"/>
        </w:numPr>
      </w:pPr>
      <w:r>
        <w:t>Klienci przestają być biernym elementem systemu</w:t>
      </w:r>
    </w:p>
    <w:p w:rsidR="00AF2C21" w:rsidRDefault="00AF2C21" w:rsidP="00AF2C21">
      <w:pPr>
        <w:pStyle w:val="ListParagraph"/>
        <w:numPr>
          <w:ilvl w:val="1"/>
          <w:numId w:val="4"/>
        </w:numPr>
      </w:pPr>
      <w:r>
        <w:t>Mogą podglądać historię swoich wizyt</w:t>
      </w:r>
    </w:p>
    <w:p w:rsidR="00AF2C21" w:rsidRDefault="00AF2C21" w:rsidP="00AF2C21">
      <w:pPr>
        <w:pStyle w:val="ListParagraph"/>
        <w:numPr>
          <w:ilvl w:val="1"/>
          <w:numId w:val="4"/>
        </w:numPr>
      </w:pPr>
      <w:r>
        <w:t>Mogą wystosowywać żądanie nowej wizyty</w:t>
      </w:r>
    </w:p>
    <w:p w:rsidR="00AF2C21" w:rsidRDefault="00AF2C21" w:rsidP="00AF2C21">
      <w:pPr>
        <w:pStyle w:val="ListParagraph"/>
        <w:numPr>
          <w:ilvl w:val="0"/>
          <w:numId w:val="4"/>
        </w:numPr>
      </w:pPr>
      <w:r>
        <w:t>Wewnętrzny system notyfikacji</w:t>
      </w:r>
    </w:p>
    <w:p w:rsidR="00CF3E5B" w:rsidRPr="00AF2C21" w:rsidRDefault="00CF3E5B" w:rsidP="00CF3E5B">
      <w:pPr>
        <w:pStyle w:val="ListParagraph"/>
        <w:numPr>
          <w:ilvl w:val="1"/>
          <w:numId w:val="4"/>
        </w:numPr>
      </w:pPr>
      <w:r>
        <w:lastRenderedPageBreak/>
        <w:t>Notyfikacje wysyłane do klientów i/lub mechaników zależnie od potrzeby. Dany użytkownik po zalogowaniu otrzymywałby komunikat o nieodczytanych notyfikacjach</w:t>
      </w:r>
    </w:p>
    <w:p w:rsidR="00AF2C21" w:rsidRDefault="00AF2C21" w:rsidP="00AF2C21">
      <w:pPr>
        <w:pStyle w:val="Heading2"/>
      </w:pPr>
      <w:r>
        <w:t>Technologia</w:t>
      </w:r>
    </w:p>
    <w:p w:rsidR="002E7638" w:rsidRDefault="002E7638" w:rsidP="002E7638">
      <w:pPr>
        <w:pStyle w:val="ListParagraph"/>
        <w:numPr>
          <w:ilvl w:val="0"/>
          <w:numId w:val="5"/>
        </w:numPr>
      </w:pPr>
      <w:r>
        <w:t>Spring Framework</w:t>
      </w:r>
    </w:p>
    <w:p w:rsidR="002E7638" w:rsidRDefault="002E7638" w:rsidP="002E7638">
      <w:pPr>
        <w:pStyle w:val="ListParagraph"/>
        <w:numPr>
          <w:ilvl w:val="0"/>
          <w:numId w:val="5"/>
        </w:numPr>
      </w:pPr>
      <w:r>
        <w:t>Spring Web Flow</w:t>
      </w:r>
    </w:p>
    <w:p w:rsidR="002E7638" w:rsidRDefault="002E7638" w:rsidP="002E7638">
      <w:pPr>
        <w:pStyle w:val="ListParagraph"/>
        <w:numPr>
          <w:ilvl w:val="0"/>
          <w:numId w:val="5"/>
        </w:numPr>
      </w:pPr>
      <w:r>
        <w:t>Spring MVC</w:t>
      </w:r>
    </w:p>
    <w:p w:rsidR="002E7638" w:rsidRPr="002E7638" w:rsidRDefault="002E7638" w:rsidP="002E7638">
      <w:pPr>
        <w:pStyle w:val="ListParagraph"/>
        <w:numPr>
          <w:ilvl w:val="0"/>
          <w:numId w:val="5"/>
        </w:numPr>
        <w:rPr>
          <w:lang w:val="en-US"/>
        </w:rPr>
      </w:pPr>
      <w:r w:rsidRPr="002E7638">
        <w:rPr>
          <w:lang w:val="en-US"/>
        </w:rPr>
        <w:t>GWT lub GXT (ExtJS for GWT)</w:t>
      </w:r>
    </w:p>
    <w:p w:rsidR="002E7638" w:rsidRDefault="002E7638" w:rsidP="002E76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MySQL</w:t>
      </w:r>
    </w:p>
    <w:p w:rsidR="002E7638" w:rsidRDefault="002E7638" w:rsidP="002E76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Hibernate</w:t>
      </w:r>
    </w:p>
    <w:p w:rsidR="002E7638" w:rsidRDefault="002E7638" w:rsidP="002E76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Security</w:t>
      </w:r>
    </w:p>
    <w:p w:rsidR="002E7638" w:rsidRPr="00F02648" w:rsidRDefault="002E7638" w:rsidP="002E7638">
      <w:pPr>
        <w:pStyle w:val="ListParagraph"/>
        <w:numPr>
          <w:ilvl w:val="0"/>
          <w:numId w:val="5"/>
        </w:numPr>
      </w:pPr>
      <w:r w:rsidRPr="00F02648">
        <w:t>Spring Batch</w:t>
      </w:r>
      <w:r w:rsidR="00F02648" w:rsidRPr="00F02648">
        <w:t xml:space="preserve"> [przetwarzanie większych porcji danych]</w:t>
      </w:r>
    </w:p>
    <w:p w:rsidR="002E7638" w:rsidRPr="002E7638" w:rsidRDefault="002E7638" w:rsidP="002E7638">
      <w:pPr>
        <w:pStyle w:val="ListParagraph"/>
        <w:numPr>
          <w:ilvl w:val="0"/>
          <w:numId w:val="5"/>
        </w:numPr>
      </w:pPr>
      <w:r w:rsidRPr="002E7638">
        <w:t>LDAP (Spring LDAP) [możliwe] z uwagi na ACL</w:t>
      </w:r>
    </w:p>
    <w:p w:rsidR="00AF2C21" w:rsidRDefault="00AF2C21" w:rsidP="00AF2C21">
      <w:pPr>
        <w:pStyle w:val="Heading2"/>
      </w:pPr>
      <w:r>
        <w:t>Założenia</w:t>
      </w:r>
    </w:p>
    <w:p w:rsidR="002E7638" w:rsidRDefault="002E7638" w:rsidP="002E7638">
      <w:pPr>
        <w:pStyle w:val="ListParagraph"/>
        <w:numPr>
          <w:ilvl w:val="0"/>
          <w:numId w:val="6"/>
        </w:numPr>
      </w:pPr>
      <w:r>
        <w:t>Wykorzystania AJAX</w:t>
      </w:r>
    </w:p>
    <w:p w:rsidR="00D77C7C" w:rsidRDefault="002E7638" w:rsidP="00D77C7C">
      <w:pPr>
        <w:pStyle w:val="ListParagraph"/>
        <w:numPr>
          <w:ilvl w:val="0"/>
          <w:numId w:val="6"/>
        </w:numPr>
      </w:pPr>
      <w:r>
        <w:t>Modularna budowa widoku w oparciu o zawierane JSP</w:t>
      </w:r>
    </w:p>
    <w:p w:rsidR="00D77C7C" w:rsidRDefault="00D77C7C" w:rsidP="00D77C7C">
      <w:pPr>
        <w:pStyle w:val="ListParagraph"/>
        <w:numPr>
          <w:ilvl w:val="0"/>
          <w:numId w:val="6"/>
        </w:numPr>
      </w:pPr>
      <w:r>
        <w:t>Widok renderowany zależnie od uprawnień użytkowników (ukrywania, blokowanie akcji bazując na rolach)</w:t>
      </w:r>
    </w:p>
    <w:p w:rsidR="00D77C7C" w:rsidRDefault="00D77C7C" w:rsidP="00D77C7C">
      <w:pPr>
        <w:pStyle w:val="ListParagraph"/>
        <w:numPr>
          <w:ilvl w:val="0"/>
          <w:numId w:val="6"/>
        </w:numPr>
      </w:pPr>
      <w:r>
        <w:t>Kontrola dostępu</w:t>
      </w:r>
    </w:p>
    <w:p w:rsidR="00D77C7C" w:rsidRDefault="00D77C7C" w:rsidP="00D77C7C">
      <w:pPr>
        <w:pStyle w:val="ListParagraph"/>
        <w:numPr>
          <w:ilvl w:val="0"/>
          <w:numId w:val="6"/>
        </w:numPr>
      </w:pPr>
      <w:r>
        <w:t>Możliwie najwięcej akcji dostępnych do wykonania poprzez Wizardy</w:t>
      </w:r>
    </w:p>
    <w:p w:rsidR="00F02648" w:rsidRDefault="00F02648" w:rsidP="00DD3CEF">
      <w:pPr>
        <w:pStyle w:val="ListParagraph"/>
        <w:numPr>
          <w:ilvl w:val="0"/>
          <w:numId w:val="6"/>
        </w:numPr>
      </w:pPr>
      <w:r>
        <w:t xml:space="preserve">Możliwość rejestracji nowych klientów (bardziej w </w:t>
      </w:r>
      <w:r w:rsidR="006C3032">
        <w:t>kontekście</w:t>
      </w:r>
      <w:r>
        <w:t xml:space="preserve"> bycia użytkownikiem systemu, niż nowym klientem)</w:t>
      </w:r>
    </w:p>
    <w:p w:rsidR="00DD3CEF" w:rsidRDefault="00DD3CEF" w:rsidP="00DD3CEF">
      <w:pPr>
        <w:pStyle w:val="ListParagraph"/>
        <w:numPr>
          <w:ilvl w:val="0"/>
          <w:numId w:val="6"/>
        </w:numPr>
      </w:pPr>
      <w:r>
        <w:t>Bezpieczeństwo danych [możliwie najwięcej danych zabezpieczonych hashowaniem]</w:t>
      </w:r>
    </w:p>
    <w:p w:rsidR="00DD3CEF" w:rsidRDefault="00DD3CEF" w:rsidP="00DD3CEF">
      <w:pPr>
        <w:pStyle w:val="ListParagraph"/>
        <w:numPr>
          <w:ilvl w:val="0"/>
          <w:numId w:val="6"/>
        </w:numPr>
      </w:pPr>
      <w:r>
        <w:t>Bezpieczny protokół HTTPS</w:t>
      </w:r>
    </w:p>
    <w:p w:rsidR="00DD3CEF" w:rsidRDefault="00DD3CEF" w:rsidP="00DD3CEF">
      <w:pPr>
        <w:pStyle w:val="ListParagraph"/>
        <w:numPr>
          <w:ilvl w:val="0"/>
          <w:numId w:val="6"/>
        </w:numPr>
      </w:pPr>
      <w:r>
        <w:t>Ochrona przed atakami na aplikacje WEB [np. SQLInjection]</w:t>
      </w:r>
    </w:p>
    <w:p w:rsidR="00B7177E" w:rsidRDefault="00B7177E" w:rsidP="00DD3CEF">
      <w:pPr>
        <w:pStyle w:val="ListParagraph"/>
        <w:numPr>
          <w:ilvl w:val="0"/>
          <w:numId w:val="6"/>
        </w:numPr>
      </w:pPr>
      <w:r>
        <w:t>Migracja danych ze starego systemu</w:t>
      </w:r>
    </w:p>
    <w:p w:rsidR="000504BA" w:rsidRDefault="000504BA" w:rsidP="00DD3CEF">
      <w:pPr>
        <w:pStyle w:val="ListParagraph"/>
        <w:numPr>
          <w:ilvl w:val="0"/>
          <w:numId w:val="6"/>
        </w:numPr>
      </w:pPr>
      <w:r>
        <w:t>Nacisk na konfigurowalność aplikacji [edycja plików properties, a nie plików *.xml Spring’a]</w:t>
      </w:r>
    </w:p>
    <w:p w:rsidR="00B7177E" w:rsidRDefault="00B7177E" w:rsidP="00DD3CEF">
      <w:pPr>
        <w:pStyle w:val="ListParagraph"/>
        <w:numPr>
          <w:ilvl w:val="0"/>
          <w:numId w:val="6"/>
        </w:numPr>
      </w:pPr>
      <w:r>
        <w:t>Uproszone narzędzia administracyjne dostępne z poziomu konsoli</w:t>
      </w:r>
    </w:p>
    <w:p w:rsidR="00B7177E" w:rsidRDefault="00B7177E" w:rsidP="00B7177E">
      <w:pPr>
        <w:pStyle w:val="ListParagraph"/>
        <w:numPr>
          <w:ilvl w:val="1"/>
          <w:numId w:val="6"/>
        </w:numPr>
      </w:pPr>
      <w:r>
        <w:t xml:space="preserve">Ładowania danych typu </w:t>
      </w:r>
      <w:r>
        <w:rPr>
          <w:b/>
        </w:rPr>
        <w:t>metaData</w:t>
      </w:r>
    </w:p>
    <w:p w:rsidR="00B7177E" w:rsidRDefault="00B7177E" w:rsidP="00B7177E">
      <w:pPr>
        <w:pStyle w:val="ListParagraph"/>
        <w:numPr>
          <w:ilvl w:val="1"/>
          <w:numId w:val="6"/>
        </w:numPr>
      </w:pPr>
      <w:r>
        <w:t>Kontrolowania uprawnień użytkowników</w:t>
      </w:r>
    </w:p>
    <w:p w:rsidR="00B7177E" w:rsidRDefault="000504BA" w:rsidP="00B7177E">
      <w:pPr>
        <w:pStyle w:val="ListParagraph"/>
        <w:numPr>
          <w:ilvl w:val="1"/>
          <w:numId w:val="6"/>
        </w:numPr>
      </w:pPr>
      <w:r>
        <w:t>Zarządzania zmiennymi z plików properties</w:t>
      </w:r>
    </w:p>
    <w:p w:rsidR="00DD3CEF" w:rsidRDefault="00DD3CEF" w:rsidP="00DD3CEF">
      <w:pPr>
        <w:pStyle w:val="Heading2"/>
      </w:pPr>
      <w:r>
        <w:t>Założenia rozwojowe</w:t>
      </w:r>
    </w:p>
    <w:p w:rsidR="00DD3CEF" w:rsidRDefault="00DD3CEF" w:rsidP="00DD3CEF">
      <w:pPr>
        <w:pStyle w:val="ListParagraph"/>
        <w:numPr>
          <w:ilvl w:val="0"/>
          <w:numId w:val="8"/>
        </w:numPr>
      </w:pPr>
      <w:r>
        <w:t>Integracja kont klienckich z mechanizmem OAuth [możliwe logowanie do systemu dzięki np. Kontu pocztowemu GMail]</w:t>
      </w:r>
    </w:p>
    <w:p w:rsidR="00B7177E" w:rsidRDefault="00DD3CEF" w:rsidP="00B7177E">
      <w:pPr>
        <w:pStyle w:val="ListParagraph"/>
        <w:numPr>
          <w:ilvl w:val="0"/>
          <w:numId w:val="8"/>
        </w:numPr>
      </w:pPr>
      <w:r>
        <w:t>Integracja systemu [SpringIntegration] z aplikacją mobilną na system Android [dającą dostęp do podstawowych funkcji dla klientów]</w:t>
      </w:r>
    </w:p>
    <w:p w:rsidR="00B26F9F" w:rsidRDefault="00B7177E" w:rsidP="00B26F9F">
      <w:pPr>
        <w:pStyle w:val="ListParagraph"/>
        <w:numPr>
          <w:ilvl w:val="0"/>
          <w:numId w:val="8"/>
        </w:numPr>
      </w:pPr>
      <w:r>
        <w:t xml:space="preserve">Kontrola wizyt klientów, podpowiadania kolejnych wizyt na podstawie informacji o przebiegu samochodu </w:t>
      </w:r>
      <w:r w:rsidR="006C3032">
        <w:t>itp.</w:t>
      </w:r>
    </w:p>
    <w:p w:rsidR="00B26F9F" w:rsidRDefault="00F472F8" w:rsidP="00B26F9F">
      <w:pPr>
        <w:pStyle w:val="ListParagraph"/>
        <w:numPr>
          <w:ilvl w:val="0"/>
          <w:numId w:val="8"/>
        </w:numPr>
      </w:pPr>
      <w:r>
        <w:t>Zewnętrzna funkcjonalność mail:</w:t>
      </w:r>
    </w:p>
    <w:p w:rsidR="00F472F8" w:rsidRDefault="00F472F8" w:rsidP="00F472F8">
      <w:pPr>
        <w:pStyle w:val="ListParagraph"/>
        <w:numPr>
          <w:ilvl w:val="1"/>
          <w:numId w:val="8"/>
        </w:numPr>
      </w:pPr>
      <w:r>
        <w:t>Powiadomienia o zbliżających się wizytach dla klientów</w:t>
      </w:r>
    </w:p>
    <w:p w:rsidR="00F472F8" w:rsidRDefault="00F472F8" w:rsidP="00F472F8">
      <w:pPr>
        <w:pStyle w:val="ListParagraph"/>
        <w:numPr>
          <w:ilvl w:val="1"/>
          <w:numId w:val="8"/>
        </w:numPr>
      </w:pPr>
      <w:r>
        <w:t>Powiadomienie o utworzeniu nowych wi</w:t>
      </w:r>
      <w:bookmarkStart w:id="0" w:name="_GoBack"/>
      <w:bookmarkEnd w:id="0"/>
      <w:r>
        <w:t>zyt dla klientów</w:t>
      </w:r>
    </w:p>
    <w:p w:rsidR="00260FE4" w:rsidRDefault="00260FE4" w:rsidP="00B7177E">
      <w:pPr>
        <w:pStyle w:val="ListParagraph"/>
        <w:numPr>
          <w:ilvl w:val="0"/>
          <w:numId w:val="8"/>
        </w:numPr>
      </w:pPr>
      <w:r>
        <w:t>Narzędzie służące do raportowania</w:t>
      </w:r>
    </w:p>
    <w:p w:rsidR="00260FE4" w:rsidRDefault="00260FE4" w:rsidP="00260FE4">
      <w:pPr>
        <w:pStyle w:val="ListParagraph"/>
        <w:numPr>
          <w:ilvl w:val="1"/>
          <w:numId w:val="8"/>
        </w:numPr>
      </w:pPr>
      <w:r>
        <w:t>Raporty aktywności mechaników przesyłane do zwierzchników</w:t>
      </w:r>
    </w:p>
    <w:p w:rsidR="00260FE4" w:rsidRDefault="00260FE4" w:rsidP="00260FE4">
      <w:pPr>
        <w:pStyle w:val="ListParagraph"/>
        <w:numPr>
          <w:ilvl w:val="1"/>
          <w:numId w:val="8"/>
        </w:numPr>
      </w:pPr>
      <w:r>
        <w:t>Raporty dla pojazdów, zestawienie miesięczne / roczne</w:t>
      </w:r>
    </w:p>
    <w:p w:rsidR="00260FE4" w:rsidRPr="00DD3CEF" w:rsidRDefault="00260FE4" w:rsidP="00260FE4">
      <w:pPr>
        <w:pStyle w:val="ListParagraph"/>
        <w:numPr>
          <w:ilvl w:val="1"/>
          <w:numId w:val="8"/>
        </w:numPr>
      </w:pPr>
      <w:r>
        <w:t>Raporty aktywności klientów, przesyłane do klientów</w:t>
      </w:r>
    </w:p>
    <w:p w:rsidR="004B68BD" w:rsidRDefault="00AF2C21" w:rsidP="00F02648">
      <w:pPr>
        <w:pStyle w:val="Heading2"/>
      </w:pPr>
      <w:r>
        <w:lastRenderedPageBreak/>
        <w:t>Problemy</w:t>
      </w:r>
    </w:p>
    <w:p w:rsidR="00B7177E" w:rsidRPr="00B7177E" w:rsidRDefault="00B7177E" w:rsidP="00B7177E">
      <w:r>
        <w:tab/>
        <w:t xml:space="preserve">Najwięcej problemów będzie najpewniej z technologiami i modułami Springa, których do tej pory nie miałem przyjemności używać w stopniu zaawansowanym. Dobrym przykładem, niezwiązanym być może w 100% ze Spring, jest wersjonowanie konkretnych obiektów. Jest to funkcjonalność rodzaju </w:t>
      </w:r>
      <w:r>
        <w:rPr>
          <w:b/>
        </w:rPr>
        <w:t>must-have</w:t>
      </w:r>
      <w:r>
        <w:t xml:space="preserve">, dlatego zamierzam ją zaimplementować w sposób możliwie najbardziej generyczny i zautomatyzowany. Kolejnym problemem, który przewiduje będzie integracja bibliotek </w:t>
      </w:r>
      <w:r>
        <w:rPr>
          <w:b/>
        </w:rPr>
        <w:t>client-side</w:t>
      </w:r>
      <w:r>
        <w:t xml:space="preserve">, takiej jak chociażby GXT na potrzeby stworzenia widoków, zbliżonych do tych znanych z aplikacji desktopowych. Ostatecznie, na obecną chwilę, największym problemem – blockerem – będzie problem migracji danych ze starego systemu do nowego. Mimo pewnych podobieństw, schemy obu baz danych różnią się, ponieważ w nowej starałem się położyć jak największy nacisk na obniżenie redundancji danych, czego nie udało mi się osiągnąć w wersji pierwotnej. </w:t>
      </w:r>
    </w:p>
    <w:p w:rsidR="004B68BD" w:rsidRPr="004B68BD" w:rsidRDefault="004B68BD" w:rsidP="004B68BD"/>
    <w:sectPr w:rsidR="004B68BD" w:rsidRPr="004B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471" w:rsidRDefault="00707471" w:rsidP="00FC64C4">
      <w:r>
        <w:separator/>
      </w:r>
    </w:p>
  </w:endnote>
  <w:endnote w:type="continuationSeparator" w:id="0">
    <w:p w:rsidR="00707471" w:rsidRDefault="00707471" w:rsidP="00FC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471" w:rsidRDefault="00707471" w:rsidP="00FC64C4">
      <w:r>
        <w:separator/>
      </w:r>
    </w:p>
  </w:footnote>
  <w:footnote w:type="continuationSeparator" w:id="0">
    <w:p w:rsidR="00707471" w:rsidRDefault="00707471" w:rsidP="00FC64C4">
      <w:r>
        <w:continuationSeparator/>
      </w:r>
    </w:p>
  </w:footnote>
  <w:footnote w:id="1">
    <w:p w:rsidR="00FC64C4" w:rsidRDefault="00FC64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C64C4">
          <w:rPr>
            <w:rStyle w:val="Hyperlink"/>
          </w:rPr>
          <w:t>SpringAtom</w:t>
        </w:r>
      </w:hyperlink>
    </w:p>
  </w:footnote>
  <w:footnote w:id="2">
    <w:p w:rsidR="00FC64C4" w:rsidRDefault="00FC64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C64C4">
          <w:rPr>
            <w:rStyle w:val="Hyperlink"/>
          </w:rPr>
          <w:t>AgatomProject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0311"/>
    <w:multiLevelType w:val="hybridMultilevel"/>
    <w:tmpl w:val="914A6B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C7EA4"/>
    <w:multiLevelType w:val="hybridMultilevel"/>
    <w:tmpl w:val="4EB4C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70F2B"/>
    <w:multiLevelType w:val="hybridMultilevel"/>
    <w:tmpl w:val="4C76A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56E03"/>
    <w:multiLevelType w:val="hybridMultilevel"/>
    <w:tmpl w:val="8BF4A0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D2C"/>
    <w:multiLevelType w:val="hybridMultilevel"/>
    <w:tmpl w:val="14B6D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92FB4"/>
    <w:multiLevelType w:val="hybridMultilevel"/>
    <w:tmpl w:val="97C29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1FFC"/>
    <w:multiLevelType w:val="hybridMultilevel"/>
    <w:tmpl w:val="8A380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12B8C"/>
    <w:multiLevelType w:val="hybridMultilevel"/>
    <w:tmpl w:val="CA6E5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BD"/>
    <w:rsid w:val="000504BA"/>
    <w:rsid w:val="00260FE4"/>
    <w:rsid w:val="002E7638"/>
    <w:rsid w:val="004B68BD"/>
    <w:rsid w:val="005356FD"/>
    <w:rsid w:val="00661A13"/>
    <w:rsid w:val="006C3032"/>
    <w:rsid w:val="00707471"/>
    <w:rsid w:val="009E0751"/>
    <w:rsid w:val="00AF2C21"/>
    <w:rsid w:val="00B26F9F"/>
    <w:rsid w:val="00B52EED"/>
    <w:rsid w:val="00B7177E"/>
    <w:rsid w:val="00CF3E5B"/>
    <w:rsid w:val="00D77C7C"/>
    <w:rsid w:val="00DD3CEF"/>
    <w:rsid w:val="00DE106D"/>
    <w:rsid w:val="00F02648"/>
    <w:rsid w:val="00F472F8"/>
    <w:rsid w:val="00FC64C4"/>
    <w:rsid w:val="00F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D5E6D-2E58-4C7F-AEC8-6D70CA65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64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64C4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FC64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2C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2C21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AF2C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gitorious.org/agatomproject" TargetMode="External"/><Relationship Id="rId1" Type="http://schemas.openxmlformats.org/officeDocument/2006/relationships/hyperlink" Target="https://github.com/kornicameister/SpringAt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z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2AF730-A3CF-4268-8D27-FF132BEA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117</TotalTime>
  <Pages>3</Pages>
  <Words>729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SpringAtom - Reference Document</dc:title>
  <dc:subject/>
  <dc:creator>Tomasz Trębski</dc:creator>
  <cp:keywords/>
  <dc:description/>
  <cp:lastModifiedBy>Tomasz Trębski</cp:lastModifiedBy>
  <cp:revision>8</cp:revision>
  <cp:lastPrinted>2013-05-05T18:05:00Z</cp:lastPrinted>
  <dcterms:created xsi:type="dcterms:W3CDTF">2013-05-05T16:13:00Z</dcterms:created>
  <dcterms:modified xsi:type="dcterms:W3CDTF">2013-05-12T19:16:00Z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